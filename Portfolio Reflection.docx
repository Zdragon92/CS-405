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8497" w14:textId="3B750423" w:rsidR="0047712E" w:rsidRDefault="0041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Zaccheus Everett</w:t>
      </w:r>
    </w:p>
    <w:p w14:paraId="30B402C4" w14:textId="1EB91F0F" w:rsidR="004143FB" w:rsidRDefault="0041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</w:t>
      </w:r>
    </w:p>
    <w:p w14:paraId="18B47E00" w14:textId="25ACCB94" w:rsidR="004143FB" w:rsidRDefault="0041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12/22/24</w:t>
      </w:r>
    </w:p>
    <w:p w14:paraId="432A743C" w14:textId="6AD65BE3" w:rsidR="004143FB" w:rsidRDefault="00E0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Reflecting </w:t>
      </w:r>
      <w:r w:rsidR="000B339F">
        <w:rPr>
          <w:rFonts w:ascii="Times New Roman" w:hAnsi="Times New Roman" w:cs="Times New Roman"/>
          <w:sz w:val="24"/>
          <w:szCs w:val="24"/>
        </w:rPr>
        <w:t>on</w:t>
      </w:r>
      <w:r w:rsidR="00A4236C">
        <w:rPr>
          <w:rFonts w:ascii="Times New Roman" w:hAnsi="Times New Roman" w:cs="Times New Roman"/>
          <w:sz w:val="24"/>
          <w:szCs w:val="24"/>
        </w:rPr>
        <w:t xml:space="preserve"> the class,</w:t>
      </w:r>
      <w:r w:rsidR="000B339F">
        <w:rPr>
          <w:rFonts w:ascii="Times New Roman" w:hAnsi="Times New Roman" w:cs="Times New Roman"/>
          <w:sz w:val="24"/>
          <w:szCs w:val="24"/>
        </w:rPr>
        <w:t xml:space="preserve"> </w:t>
      </w:r>
      <w:r w:rsidR="00A4236C">
        <w:rPr>
          <w:rFonts w:ascii="Times New Roman" w:hAnsi="Times New Roman" w:cs="Times New Roman"/>
          <w:sz w:val="24"/>
          <w:szCs w:val="24"/>
        </w:rPr>
        <w:t>my</w:t>
      </w:r>
      <w:r w:rsidR="000B339F">
        <w:rPr>
          <w:rFonts w:ascii="Times New Roman" w:hAnsi="Times New Roman" w:cs="Times New Roman"/>
          <w:sz w:val="24"/>
          <w:szCs w:val="24"/>
        </w:rPr>
        <w:t xml:space="preserve"> </w:t>
      </w:r>
      <w:r w:rsidR="00A4236C">
        <w:rPr>
          <w:rFonts w:ascii="Times New Roman" w:hAnsi="Times New Roman" w:cs="Times New Roman"/>
          <w:sz w:val="24"/>
          <w:szCs w:val="24"/>
        </w:rPr>
        <w:t>ideas</w:t>
      </w:r>
      <w:r w:rsidR="000B339F" w:rsidRPr="000B339F">
        <w:rPr>
          <w:rFonts w:ascii="Times New Roman" w:hAnsi="Times New Roman" w:cs="Times New Roman"/>
          <w:sz w:val="24"/>
          <w:szCs w:val="24"/>
        </w:rPr>
        <w:t xml:space="preserve"> </w:t>
      </w:r>
      <w:r w:rsidR="00A4236C">
        <w:rPr>
          <w:rFonts w:ascii="Times New Roman" w:hAnsi="Times New Roman" w:cs="Times New Roman"/>
          <w:sz w:val="24"/>
          <w:szCs w:val="24"/>
        </w:rPr>
        <w:t>on</w:t>
      </w:r>
      <w:r w:rsidR="000B339F">
        <w:rPr>
          <w:rFonts w:ascii="Times New Roman" w:hAnsi="Times New Roman" w:cs="Times New Roman"/>
          <w:sz w:val="24"/>
          <w:szCs w:val="24"/>
        </w:rPr>
        <w:t xml:space="preserve"> adopting a security standard and not leaving security to the end, evaluation and assessment of risk and cost benefit, zero trust, implementation and recommendations of security policies</w:t>
      </w:r>
      <w:r w:rsidR="00A4236C">
        <w:rPr>
          <w:rFonts w:ascii="Times New Roman" w:hAnsi="Times New Roman" w:cs="Times New Roman"/>
          <w:sz w:val="24"/>
          <w:szCs w:val="24"/>
        </w:rPr>
        <w:t xml:space="preserve"> have developed.</w:t>
      </w:r>
      <w:r w:rsidR="00056E56">
        <w:rPr>
          <w:rFonts w:ascii="Times New Roman" w:hAnsi="Times New Roman" w:cs="Times New Roman"/>
          <w:sz w:val="24"/>
          <w:szCs w:val="24"/>
        </w:rPr>
        <w:t xml:space="preserve"> From the projects I have been given throughout my college education, I had always assumed that security was something left for when the pr</w:t>
      </w:r>
      <w:r w:rsidR="00090267">
        <w:rPr>
          <w:rFonts w:ascii="Times New Roman" w:hAnsi="Times New Roman" w:cs="Times New Roman"/>
          <w:sz w:val="24"/>
          <w:szCs w:val="24"/>
        </w:rPr>
        <w:t>oject</w:t>
      </w:r>
      <w:r w:rsidR="00056E56">
        <w:rPr>
          <w:rFonts w:ascii="Times New Roman" w:hAnsi="Times New Roman" w:cs="Times New Roman"/>
          <w:sz w:val="24"/>
          <w:szCs w:val="24"/>
        </w:rPr>
        <w:t xml:space="preserve"> was mid development. </w:t>
      </w:r>
      <w:r w:rsidR="00090267">
        <w:rPr>
          <w:rFonts w:ascii="Times New Roman" w:hAnsi="Times New Roman" w:cs="Times New Roman"/>
          <w:sz w:val="24"/>
          <w:szCs w:val="24"/>
        </w:rPr>
        <w:t>I thought that a</w:t>
      </w:r>
      <w:r w:rsidR="00056E56">
        <w:rPr>
          <w:rFonts w:ascii="Times New Roman" w:hAnsi="Times New Roman" w:cs="Times New Roman"/>
          <w:sz w:val="24"/>
          <w:szCs w:val="24"/>
        </w:rPr>
        <w:t xml:space="preserve">fter the </w:t>
      </w:r>
      <w:r w:rsidR="00090267">
        <w:rPr>
          <w:rFonts w:ascii="Times New Roman" w:hAnsi="Times New Roman" w:cs="Times New Roman"/>
          <w:sz w:val="24"/>
          <w:szCs w:val="24"/>
        </w:rPr>
        <w:t xml:space="preserve">project had a solid </w:t>
      </w:r>
      <w:r w:rsidR="00AA3393" w:rsidRPr="00AA3393">
        <w:rPr>
          <w:rFonts w:ascii="Times New Roman" w:hAnsi="Times New Roman" w:cs="Times New Roman"/>
          <w:sz w:val="24"/>
          <w:szCs w:val="24"/>
        </w:rPr>
        <w:t xml:space="preserve">foundation </w:t>
      </w:r>
      <w:r w:rsidR="00090267">
        <w:rPr>
          <w:rFonts w:ascii="Times New Roman" w:hAnsi="Times New Roman" w:cs="Times New Roman"/>
          <w:sz w:val="24"/>
          <w:szCs w:val="24"/>
        </w:rPr>
        <w:t>and parts of it worked as expected, a security manager object would be coded and attached to the project to meet security standards. I now understand that it is nowhere near that simple. Good security planning is a</w:t>
      </w:r>
      <w:r w:rsidR="00E80DAC">
        <w:rPr>
          <w:rFonts w:ascii="Times New Roman" w:hAnsi="Times New Roman" w:cs="Times New Roman"/>
          <w:sz w:val="24"/>
          <w:szCs w:val="24"/>
        </w:rPr>
        <w:t xml:space="preserve"> </w:t>
      </w:r>
      <w:r w:rsidR="00090267">
        <w:rPr>
          <w:rFonts w:ascii="Times New Roman" w:hAnsi="Times New Roman" w:cs="Times New Roman"/>
          <w:sz w:val="24"/>
          <w:szCs w:val="24"/>
        </w:rPr>
        <w:t>part of th</w:t>
      </w:r>
      <w:r w:rsidR="00E80DAC">
        <w:rPr>
          <w:rFonts w:ascii="Times New Roman" w:hAnsi="Times New Roman" w:cs="Times New Roman"/>
          <w:sz w:val="24"/>
          <w:szCs w:val="24"/>
        </w:rPr>
        <w:t xml:space="preserve">e solid project </w:t>
      </w:r>
      <w:r w:rsidR="00AA3393">
        <w:rPr>
          <w:rFonts w:ascii="Times New Roman" w:hAnsi="Times New Roman" w:cs="Times New Roman"/>
          <w:sz w:val="24"/>
          <w:szCs w:val="24"/>
        </w:rPr>
        <w:t>foundation</w:t>
      </w:r>
      <w:r w:rsidR="00E80DAC">
        <w:rPr>
          <w:rFonts w:ascii="Times New Roman" w:hAnsi="Times New Roman" w:cs="Times New Roman"/>
          <w:sz w:val="24"/>
          <w:szCs w:val="24"/>
        </w:rPr>
        <w:t xml:space="preserve"> that makes a good project.</w:t>
      </w:r>
      <w:r w:rsidR="00AA3393">
        <w:rPr>
          <w:rFonts w:ascii="Times New Roman" w:hAnsi="Times New Roman" w:cs="Times New Roman"/>
          <w:sz w:val="24"/>
          <w:szCs w:val="24"/>
        </w:rPr>
        <w:t xml:space="preserve"> Coding standards are a part of the </w:t>
      </w:r>
      <w:r w:rsidR="00AA3393" w:rsidRPr="00AA3393">
        <w:rPr>
          <w:rFonts w:ascii="Times New Roman" w:hAnsi="Times New Roman" w:cs="Times New Roman"/>
          <w:sz w:val="24"/>
          <w:szCs w:val="24"/>
        </w:rPr>
        <w:t xml:space="preserve">foundation </w:t>
      </w:r>
      <w:r w:rsidR="00AA3393">
        <w:rPr>
          <w:rFonts w:ascii="Times New Roman" w:hAnsi="Times New Roman" w:cs="Times New Roman"/>
          <w:sz w:val="24"/>
          <w:szCs w:val="24"/>
        </w:rPr>
        <w:t xml:space="preserve">that allows the team to know what their security goals are and just as importantly, stay on the same page. </w:t>
      </w:r>
      <w:r w:rsidR="00E80DAC">
        <w:rPr>
          <w:rFonts w:ascii="Times New Roman" w:hAnsi="Times New Roman" w:cs="Times New Roman"/>
          <w:sz w:val="24"/>
          <w:szCs w:val="24"/>
        </w:rPr>
        <w:t xml:space="preserve">Additionally, I understand that by not leaving security to the end, the project can move along at a healthy pace by avoiding the costly and </w:t>
      </w:r>
      <w:r w:rsidR="00AA3393">
        <w:rPr>
          <w:rFonts w:ascii="Times New Roman" w:hAnsi="Times New Roman" w:cs="Times New Roman"/>
          <w:sz w:val="24"/>
          <w:szCs w:val="24"/>
        </w:rPr>
        <w:t>time-consuming</w:t>
      </w:r>
      <w:r w:rsidR="00E80DAC">
        <w:rPr>
          <w:rFonts w:ascii="Times New Roman" w:hAnsi="Times New Roman" w:cs="Times New Roman"/>
          <w:sz w:val="24"/>
          <w:szCs w:val="24"/>
        </w:rPr>
        <w:t xml:space="preserve"> efforts of retrofitting to meet security needs and standards. </w:t>
      </w:r>
    </w:p>
    <w:p w14:paraId="7C7239DF" w14:textId="65CB9E08" w:rsidR="00AA3393" w:rsidRDefault="00AA3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</w:t>
      </w:r>
      <w:r w:rsidR="00F53015">
        <w:rPr>
          <w:rFonts w:ascii="Times New Roman" w:hAnsi="Times New Roman" w:cs="Times New Roman"/>
          <w:sz w:val="24"/>
          <w:szCs w:val="24"/>
        </w:rPr>
        <w:t xml:space="preserve"> the evaluation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15">
        <w:rPr>
          <w:rFonts w:ascii="Times New Roman" w:hAnsi="Times New Roman" w:cs="Times New Roman"/>
          <w:sz w:val="24"/>
          <w:szCs w:val="24"/>
        </w:rPr>
        <w:t xml:space="preserve">risk and cost benefits, I had to assume that the balance was something that was painstakingly difficult due to </w:t>
      </w:r>
      <w:r w:rsidR="00103364">
        <w:rPr>
          <w:rFonts w:ascii="Times New Roman" w:hAnsi="Times New Roman" w:cs="Times New Roman"/>
          <w:sz w:val="24"/>
          <w:szCs w:val="24"/>
        </w:rPr>
        <w:t xml:space="preserve">how often I see companies who were caught ignoring basic and/or advised security measures. I still think that evaluating is still difficult especially for companies who </w:t>
      </w:r>
      <w:r w:rsidR="0060375B">
        <w:rPr>
          <w:rFonts w:ascii="Times New Roman" w:hAnsi="Times New Roman" w:cs="Times New Roman"/>
          <w:sz w:val="24"/>
          <w:szCs w:val="24"/>
        </w:rPr>
        <w:t xml:space="preserve">do not have the funds to spare immediately. With the resources available to the increasing amount of incidents that are appearing, I believe that </w:t>
      </w:r>
      <w:r w:rsidR="00C65348">
        <w:rPr>
          <w:rFonts w:ascii="Times New Roman" w:hAnsi="Times New Roman" w:cs="Times New Roman"/>
          <w:sz w:val="24"/>
          <w:szCs w:val="24"/>
        </w:rPr>
        <w:t>evaluation and assessment of risk and cost benefits are a part of the initial steps for companies to determine if they are even able to begin doing business in the first place.</w:t>
      </w:r>
    </w:p>
    <w:p w14:paraId="27BBF91F" w14:textId="32903C97" w:rsidR="00C65348" w:rsidRDefault="00C6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Zero trust is something that is easier to wrap my head around. As mentioned in my zero trust </w:t>
      </w:r>
      <w:r w:rsidR="004B3E38">
        <w:rPr>
          <w:rFonts w:ascii="Times New Roman" w:hAnsi="Times New Roman" w:cs="Times New Roman"/>
          <w:sz w:val="24"/>
          <w:szCs w:val="24"/>
        </w:rPr>
        <w:t xml:space="preserve">discussion </w:t>
      </w:r>
      <w:r>
        <w:rPr>
          <w:rFonts w:ascii="Times New Roman" w:hAnsi="Times New Roman" w:cs="Times New Roman"/>
          <w:sz w:val="24"/>
          <w:szCs w:val="24"/>
        </w:rPr>
        <w:t>post</w:t>
      </w:r>
      <w:r w:rsidR="004B3E38">
        <w:rPr>
          <w:rFonts w:ascii="Times New Roman" w:hAnsi="Times New Roman" w:cs="Times New Roman"/>
          <w:sz w:val="24"/>
          <w:szCs w:val="24"/>
        </w:rPr>
        <w:t xml:space="preserve">, I believe that in an increasingly online world, not trusting should be the default response. I also believe that coming from a more trusting world into a zero trust one may annoy </w:t>
      </w:r>
      <w:r w:rsidR="00C4208A">
        <w:rPr>
          <w:rFonts w:ascii="Times New Roman" w:hAnsi="Times New Roman" w:cs="Times New Roman"/>
          <w:sz w:val="24"/>
          <w:szCs w:val="24"/>
        </w:rPr>
        <w:t>individuals who were used to freedoms they previously enjoyed. However, much like the famous saying “One bad apple spoils the bunch”, we live in a world with several individuals who would leap at the chance do malicious things if given the chance. Therefore, I feel that now more than ever</w:t>
      </w:r>
      <w:r w:rsidR="00A86984">
        <w:rPr>
          <w:rFonts w:ascii="Times New Roman" w:hAnsi="Times New Roman" w:cs="Times New Roman"/>
          <w:sz w:val="24"/>
          <w:szCs w:val="24"/>
        </w:rPr>
        <w:t xml:space="preserve">, in this automated and online world, where </w:t>
      </w:r>
      <w:r w:rsidR="00A86984" w:rsidRPr="00A86984">
        <w:rPr>
          <w:rFonts w:ascii="Times New Roman" w:hAnsi="Times New Roman" w:cs="Times New Roman"/>
          <w:sz w:val="24"/>
          <w:szCs w:val="24"/>
        </w:rPr>
        <w:t>anonymity</w:t>
      </w:r>
      <w:r w:rsidR="00A86984">
        <w:rPr>
          <w:rFonts w:ascii="Times New Roman" w:hAnsi="Times New Roman" w:cs="Times New Roman"/>
          <w:sz w:val="24"/>
          <w:szCs w:val="24"/>
        </w:rPr>
        <w:t xml:space="preserve"> and remote access </w:t>
      </w:r>
      <w:r w:rsidR="00CE7011">
        <w:rPr>
          <w:rFonts w:ascii="Times New Roman" w:hAnsi="Times New Roman" w:cs="Times New Roman"/>
          <w:sz w:val="24"/>
          <w:szCs w:val="24"/>
        </w:rPr>
        <w:t>reign, a zero trust policy</w:t>
      </w:r>
      <w:r w:rsidR="000F0641">
        <w:rPr>
          <w:rFonts w:ascii="Times New Roman" w:hAnsi="Times New Roman" w:cs="Times New Roman"/>
          <w:sz w:val="24"/>
          <w:szCs w:val="24"/>
        </w:rPr>
        <w:t xml:space="preserve"> is worth the restrictions it comes with much like the how things have changed at the airport.</w:t>
      </w:r>
    </w:p>
    <w:p w14:paraId="4DD71C10" w14:textId="33260710" w:rsidR="000F0641" w:rsidRPr="0047712E" w:rsidRDefault="000F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for the implementation and recommendation of security policies, I believe that it is important to get everyone on the same page. When from when I started my college education</w:t>
      </w:r>
      <w:r w:rsidR="00924D25">
        <w:rPr>
          <w:rFonts w:ascii="Times New Roman" w:hAnsi="Times New Roman" w:cs="Times New Roman"/>
          <w:sz w:val="24"/>
          <w:szCs w:val="24"/>
        </w:rPr>
        <w:t xml:space="preserve"> to now, I have only done one group coding project, so I am hardly an expert on how to work with or in a group. However, to me it is this exact lack of group experience that leads me to believe that working together on a project would be very hard. Additionally, security is clearly a more advanced topic considering that </w:t>
      </w:r>
      <w:r w:rsidR="00963C5C">
        <w:rPr>
          <w:rFonts w:ascii="Times New Roman" w:hAnsi="Times New Roman" w:cs="Times New Roman"/>
          <w:sz w:val="24"/>
          <w:szCs w:val="24"/>
        </w:rPr>
        <w:t xml:space="preserve">this is the only class that has gone through more than a passing glance at it. Implementing proper security </w:t>
      </w:r>
      <w:r w:rsidR="00963C5C" w:rsidRPr="00963C5C">
        <w:rPr>
          <w:rFonts w:ascii="Times New Roman" w:hAnsi="Times New Roman" w:cs="Times New Roman"/>
          <w:sz w:val="24"/>
          <w:szCs w:val="24"/>
        </w:rPr>
        <w:t>policies</w:t>
      </w:r>
      <w:r w:rsidR="00963C5C">
        <w:rPr>
          <w:rFonts w:ascii="Times New Roman" w:hAnsi="Times New Roman" w:cs="Times New Roman"/>
          <w:sz w:val="24"/>
          <w:szCs w:val="24"/>
        </w:rPr>
        <w:t xml:space="preserve"> grant the </w:t>
      </w:r>
      <w:r w:rsidR="00BA14C0">
        <w:rPr>
          <w:rFonts w:ascii="Times New Roman" w:hAnsi="Times New Roman" w:cs="Times New Roman"/>
          <w:sz w:val="24"/>
          <w:szCs w:val="24"/>
        </w:rPr>
        <w:t>triple</w:t>
      </w:r>
      <w:r w:rsidR="00963C5C">
        <w:rPr>
          <w:rFonts w:ascii="Times New Roman" w:hAnsi="Times New Roman" w:cs="Times New Roman"/>
          <w:sz w:val="24"/>
          <w:szCs w:val="24"/>
        </w:rPr>
        <w:t xml:space="preserve"> benefit of</w:t>
      </w:r>
      <w:r w:rsidR="00BA14C0">
        <w:rPr>
          <w:rFonts w:ascii="Times New Roman" w:hAnsi="Times New Roman" w:cs="Times New Roman"/>
          <w:sz w:val="24"/>
          <w:szCs w:val="24"/>
        </w:rPr>
        <w:t xml:space="preserve"> providing a direction to work towards, getting </w:t>
      </w:r>
      <w:r w:rsidR="0013669B">
        <w:rPr>
          <w:rFonts w:ascii="Times New Roman" w:hAnsi="Times New Roman" w:cs="Times New Roman"/>
          <w:sz w:val="24"/>
          <w:szCs w:val="24"/>
        </w:rPr>
        <w:t xml:space="preserve">developers on the same page, and building the solid foundation within the company for security. </w:t>
      </w:r>
    </w:p>
    <w:sectPr w:rsidR="000F0641" w:rsidRPr="00477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9D373" w14:textId="77777777" w:rsidR="003C25AB" w:rsidRDefault="003C25AB" w:rsidP="0047712E">
      <w:pPr>
        <w:spacing w:after="0" w:line="240" w:lineRule="auto"/>
      </w:pPr>
      <w:r>
        <w:separator/>
      </w:r>
    </w:p>
  </w:endnote>
  <w:endnote w:type="continuationSeparator" w:id="0">
    <w:p w14:paraId="63ED6392" w14:textId="77777777" w:rsidR="003C25AB" w:rsidRDefault="003C25AB" w:rsidP="0047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C59ED" w14:textId="77777777" w:rsidR="003C25AB" w:rsidRDefault="003C25AB" w:rsidP="0047712E">
      <w:pPr>
        <w:spacing w:after="0" w:line="240" w:lineRule="auto"/>
      </w:pPr>
      <w:r>
        <w:separator/>
      </w:r>
    </w:p>
  </w:footnote>
  <w:footnote w:type="continuationSeparator" w:id="0">
    <w:p w14:paraId="01DEF89C" w14:textId="77777777" w:rsidR="003C25AB" w:rsidRDefault="003C25AB" w:rsidP="0047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4D64" w14:textId="77777777" w:rsidR="0047712E" w:rsidRDefault="0047712E">
    <w:pPr>
      <w:pStyle w:val="Header"/>
      <w:jc w:val="right"/>
    </w:pPr>
    <w:r>
      <w:t xml:space="preserve">Everett </w:t>
    </w:r>
    <w:sdt>
      <w:sdtPr>
        <w:id w:val="-19671816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67B491" w14:textId="77777777" w:rsidR="0047712E" w:rsidRDefault="00477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FB"/>
    <w:rsid w:val="00056E56"/>
    <w:rsid w:val="00090267"/>
    <w:rsid w:val="000B339F"/>
    <w:rsid w:val="000F0641"/>
    <w:rsid w:val="00103364"/>
    <w:rsid w:val="0013669B"/>
    <w:rsid w:val="002536DC"/>
    <w:rsid w:val="003C25AB"/>
    <w:rsid w:val="004143FB"/>
    <w:rsid w:val="0047712E"/>
    <w:rsid w:val="004B3E38"/>
    <w:rsid w:val="0060375B"/>
    <w:rsid w:val="00766099"/>
    <w:rsid w:val="00924D25"/>
    <w:rsid w:val="00963C5C"/>
    <w:rsid w:val="00A4236C"/>
    <w:rsid w:val="00A86984"/>
    <w:rsid w:val="00AA3393"/>
    <w:rsid w:val="00BA14C0"/>
    <w:rsid w:val="00C4208A"/>
    <w:rsid w:val="00C65348"/>
    <w:rsid w:val="00CE7011"/>
    <w:rsid w:val="00D45DDD"/>
    <w:rsid w:val="00D53B4D"/>
    <w:rsid w:val="00E0012B"/>
    <w:rsid w:val="00E007E4"/>
    <w:rsid w:val="00E80DAC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15D0"/>
  <w15:chartTrackingRefBased/>
  <w15:docId w15:val="{0B8B506C-47D0-448A-AD24-ECE16BD6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12E"/>
  </w:style>
  <w:style w:type="paragraph" w:styleId="Footer">
    <w:name w:val="footer"/>
    <w:basedOn w:val="Normal"/>
    <w:link w:val="FooterChar"/>
    <w:uiPriority w:val="99"/>
    <w:unhideWhenUsed/>
    <w:rsid w:val="0047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er\Documents\Custom%20Office%20Templates\Times%20New%20Roman%20Double%20Spaced%20Page%20number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3B69E9A2C0E41BB5FE1FF7F267CEA" ma:contentTypeVersion="2" ma:contentTypeDescription="Create a new document." ma:contentTypeScope="" ma:versionID="f0e0a92ba4b2611b634357678283d144">
  <xsd:schema xmlns:xsd="http://www.w3.org/2001/XMLSchema" xmlns:xs="http://www.w3.org/2001/XMLSchema" xmlns:p="http://schemas.microsoft.com/office/2006/metadata/properties" xmlns:ns3="491717f5-dd18-4d0e-8c38-19f4d288b2aa" targetNamespace="http://schemas.microsoft.com/office/2006/metadata/properties" ma:root="true" ma:fieldsID="86169bcbab0afe28f126c9c892e2f142" ns3:_="">
    <xsd:import namespace="491717f5-dd18-4d0e-8c38-19f4d288b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17f5-dd18-4d0e-8c38-19f4d288b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0EFC3-5337-4791-8F5B-5198C0807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C7DC0-1BCD-4C31-B893-BEF0040AA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17f5-dd18-4d0e-8c38-19f4d288b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CD970-C881-4E31-9DD5-125FEBA6B2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66829A-7114-42EC-8882-7F1665F63B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Double Spaced Page number header</Template>
  <TotalTime>110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Everett</dc:creator>
  <cp:keywords/>
  <dc:description/>
  <cp:lastModifiedBy>Everett, Zaccheus</cp:lastModifiedBy>
  <cp:revision>3</cp:revision>
  <dcterms:created xsi:type="dcterms:W3CDTF">2024-12-23T03:42:00Z</dcterms:created>
  <dcterms:modified xsi:type="dcterms:W3CDTF">2024-12-23T05:32:00Z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0x0101000363B69E9A2C0E41BB5FE1FF7F267CEA</vt:lpwstr>
  </property>
</Properties>
</file>